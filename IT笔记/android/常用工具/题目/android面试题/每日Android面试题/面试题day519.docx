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27" w:rsidRDefault="00217D27" w:rsidP="00596C7A">
      <w:pPr>
        <w:rPr>
          <w:b/>
          <w:sz w:val="44"/>
          <w:szCs w:val="44"/>
        </w:rPr>
      </w:pPr>
      <w:r>
        <w:rPr>
          <w:b/>
          <w:sz w:val="44"/>
          <w:szCs w:val="44"/>
        </w:rPr>
        <w:t>1</w:t>
      </w:r>
      <w:r w:rsidRPr="00DC37AC">
        <w:rPr>
          <w:rFonts w:hint="eastAsia"/>
          <w:b/>
          <w:sz w:val="44"/>
          <w:szCs w:val="44"/>
        </w:rPr>
        <w:t>、请描述一下</w:t>
      </w:r>
      <w:r w:rsidRPr="00DC37AC">
        <w:rPr>
          <w:b/>
          <w:sz w:val="44"/>
          <w:szCs w:val="44"/>
        </w:rPr>
        <w:t>Activity</w:t>
      </w:r>
      <w:r w:rsidRPr="00DC37AC">
        <w:rPr>
          <w:rFonts w:hint="eastAsia"/>
          <w:b/>
          <w:sz w:val="44"/>
          <w:szCs w:val="44"/>
        </w:rPr>
        <w:t>的启动模式都有哪些以及各自的特点</w:t>
      </w:r>
      <w:r w:rsidRPr="00DC37AC">
        <w:rPr>
          <w:b/>
          <w:sz w:val="44"/>
          <w:szCs w:val="44"/>
        </w:rPr>
        <w:t>.</w:t>
      </w:r>
    </w:p>
    <w:p w:rsidR="00217D27" w:rsidRDefault="00217D27" w:rsidP="00596C7A">
      <w:pPr>
        <w:rPr>
          <w:b/>
          <w:sz w:val="44"/>
          <w:szCs w:val="44"/>
        </w:rPr>
      </w:pPr>
    </w:p>
    <w:p w:rsidR="00217D27" w:rsidRPr="00FB3E6D" w:rsidRDefault="00217D27" w:rsidP="00596C7A">
      <w:pPr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的启动模式决定了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被激活时，如何添加到任务栈。</w:t>
      </w:r>
    </w:p>
    <w:p w:rsidR="00217D27" w:rsidRPr="00FB3E6D" w:rsidRDefault="00217D27" w:rsidP="00596C7A">
      <w:pPr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 xml:space="preserve">Activity </w:t>
      </w:r>
      <w:r w:rsidRPr="00FB3E6D">
        <w:rPr>
          <w:rFonts w:hint="eastAsia"/>
          <w:b/>
          <w:sz w:val="30"/>
          <w:szCs w:val="30"/>
        </w:rPr>
        <w:t>一共有以下四种</w:t>
      </w:r>
      <w:r w:rsidRPr="00FB3E6D">
        <w:rPr>
          <w:b/>
          <w:sz w:val="30"/>
          <w:szCs w:val="30"/>
        </w:rPr>
        <w:t xml:space="preserve"> launchMode</w:t>
      </w:r>
      <w:r w:rsidRPr="00FB3E6D">
        <w:rPr>
          <w:rFonts w:hint="eastAsia"/>
          <w:b/>
          <w:sz w:val="30"/>
          <w:szCs w:val="30"/>
        </w:rPr>
        <w:t>（启动模式）：</w:t>
      </w:r>
    </w:p>
    <w:p w:rsidR="00217D27" w:rsidRPr="00FB3E6D" w:rsidRDefault="00217D27" w:rsidP="00DC37AC">
      <w:pPr>
        <w:pStyle w:val="ListParagraph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>standard</w:t>
      </w:r>
      <w:r w:rsidRPr="00FB3E6D">
        <w:rPr>
          <w:rFonts w:hint="eastAsia"/>
          <w:b/>
          <w:sz w:val="30"/>
          <w:szCs w:val="30"/>
        </w:rPr>
        <w:t>：标准模式（默认），</w:t>
      </w:r>
    </w:p>
    <w:p w:rsidR="00217D27" w:rsidRPr="00FB3E6D" w:rsidRDefault="00217D27" w:rsidP="00DC37AC">
      <w:pPr>
        <w:ind w:left="360"/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>standard</w:t>
      </w:r>
      <w:r w:rsidRPr="00FB3E6D">
        <w:rPr>
          <w:rFonts w:hint="eastAsia"/>
          <w:b/>
          <w:sz w:val="30"/>
          <w:szCs w:val="30"/>
        </w:rPr>
        <w:t>模式的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可以被反复激活且每次激活都是新的</w:t>
      </w:r>
      <w:r w:rsidRPr="00FB3E6D">
        <w:rPr>
          <w:b/>
          <w:sz w:val="30"/>
          <w:szCs w:val="30"/>
        </w:rPr>
        <w:t>Activity</w:t>
      </w:r>
    </w:p>
    <w:p w:rsidR="00217D27" w:rsidRPr="00FB3E6D" w:rsidRDefault="00217D27" w:rsidP="00DC37AC">
      <w:pPr>
        <w:ind w:left="360"/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对象。</w:t>
      </w:r>
    </w:p>
    <w:p w:rsidR="00217D27" w:rsidRPr="00FB3E6D" w:rsidRDefault="00217D27" w:rsidP="00DC37AC">
      <w:pPr>
        <w:pStyle w:val="ListParagraph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>singleTop</w:t>
      </w:r>
      <w:r w:rsidRPr="00FB3E6D">
        <w:rPr>
          <w:rFonts w:hint="eastAsia"/>
          <w:b/>
          <w:sz w:val="30"/>
          <w:szCs w:val="30"/>
        </w:rPr>
        <w:t>：栈顶唯一</w:t>
      </w:r>
      <w:r w:rsidRPr="00FB3E6D">
        <w:rPr>
          <w:b/>
          <w:sz w:val="30"/>
          <w:szCs w:val="30"/>
        </w:rPr>
        <w:t xml:space="preserve">                                                  </w:t>
      </w:r>
    </w:p>
    <w:p w:rsidR="00217D27" w:rsidRPr="00FB3E6D" w:rsidRDefault="00217D27" w:rsidP="00DC37AC">
      <w:pPr>
        <w:pStyle w:val="ListParagraph"/>
        <w:ind w:left="360" w:firstLineChars="0" w:firstLine="0"/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如果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已经位于栈顶，再次被激活时，不会创建新的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对象，反之如果被激活的</w:t>
      </w:r>
      <w:bookmarkStart w:id="0" w:name="OLE_LINK1"/>
      <w:bookmarkStart w:id="1" w:name="OLE_LINK2"/>
      <w:r w:rsidRPr="00FB3E6D">
        <w:rPr>
          <w:b/>
          <w:sz w:val="30"/>
          <w:szCs w:val="30"/>
        </w:rPr>
        <w:t>Activity</w:t>
      </w:r>
      <w:bookmarkEnd w:id="0"/>
      <w:bookmarkEnd w:id="1"/>
      <w:r w:rsidRPr="00FB3E6D">
        <w:rPr>
          <w:rFonts w:hint="eastAsia"/>
          <w:b/>
          <w:sz w:val="30"/>
          <w:szCs w:val="30"/>
        </w:rPr>
        <w:t>没有处于栈顶，则还是会创建新的</w:t>
      </w:r>
      <w:bookmarkStart w:id="2" w:name="OLE_LINK3"/>
      <w:bookmarkStart w:id="3" w:name="OLE_LINK4"/>
      <w:r w:rsidRPr="00FB3E6D">
        <w:rPr>
          <w:b/>
          <w:sz w:val="30"/>
          <w:szCs w:val="30"/>
        </w:rPr>
        <w:t>Activity</w:t>
      </w:r>
      <w:bookmarkEnd w:id="2"/>
      <w:bookmarkEnd w:id="3"/>
      <w:r w:rsidRPr="00FB3E6D">
        <w:rPr>
          <w:rFonts w:hint="eastAsia"/>
          <w:b/>
          <w:sz w:val="30"/>
          <w:szCs w:val="30"/>
        </w:rPr>
        <w:t>对象。</w:t>
      </w:r>
    </w:p>
    <w:p w:rsidR="00217D27" w:rsidRPr="00FB3E6D" w:rsidRDefault="00217D27" w:rsidP="00DC37AC">
      <w:pPr>
        <w:pStyle w:val="ListParagraph"/>
        <w:numPr>
          <w:ilvl w:val="0"/>
          <w:numId w:val="2"/>
        </w:numPr>
        <w:ind w:firstLineChars="0"/>
        <w:rPr>
          <w:b/>
          <w:kern w:val="0"/>
          <w:sz w:val="30"/>
          <w:szCs w:val="30"/>
        </w:rPr>
      </w:pPr>
      <w:r w:rsidRPr="00FB3E6D">
        <w:rPr>
          <w:b/>
          <w:kern w:val="0"/>
          <w:sz w:val="30"/>
          <w:szCs w:val="30"/>
        </w:rPr>
        <w:t>singleTask</w:t>
      </w:r>
      <w:r w:rsidRPr="00FB3E6D">
        <w:rPr>
          <w:rFonts w:hint="eastAsia"/>
          <w:b/>
          <w:kern w:val="0"/>
          <w:sz w:val="30"/>
          <w:szCs w:val="30"/>
        </w:rPr>
        <w:t>：栈内唯一</w:t>
      </w:r>
    </w:p>
    <w:p w:rsidR="00217D27" w:rsidRPr="00FB3E6D" w:rsidRDefault="00217D27" w:rsidP="00DC37AC">
      <w:pPr>
        <w:pStyle w:val="ListParagraph"/>
        <w:ind w:left="360" w:firstLineChars="0" w:firstLine="0"/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被激活的</w:t>
      </w:r>
      <w:r w:rsidRPr="00FB3E6D">
        <w:rPr>
          <w:b/>
          <w:sz w:val="30"/>
          <w:szCs w:val="30"/>
        </w:rPr>
        <w:t xml:space="preserve">Activity  </w:t>
      </w:r>
      <w:r w:rsidRPr="00FB3E6D">
        <w:rPr>
          <w:rFonts w:hint="eastAsia"/>
          <w:b/>
          <w:sz w:val="30"/>
          <w:szCs w:val="30"/>
        </w:rPr>
        <w:t>定位于栈顶，且在栈内只有一个，即如果当前任务栈没有该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，则直接创建并且压栈，当被激活的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自然处于栈顶位置，显示在前台，如果当前任务栈中已经存在该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，则在栈中该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之上的所有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被强制出栈（被销毁），而被激活的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自然弹栈，获得栈顶位置，显示在前台。</w:t>
      </w:r>
    </w:p>
    <w:p w:rsidR="00217D27" w:rsidRPr="00FB3E6D" w:rsidRDefault="00217D27" w:rsidP="00581D53">
      <w:pPr>
        <w:pStyle w:val="ListParagraph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>singleInstance</w:t>
      </w:r>
      <w:r w:rsidRPr="00FB3E6D">
        <w:rPr>
          <w:rFonts w:hint="eastAsia"/>
          <w:b/>
          <w:sz w:val="30"/>
          <w:szCs w:val="30"/>
        </w:rPr>
        <w:t>：单例</w:t>
      </w:r>
    </w:p>
    <w:p w:rsidR="00217D27" w:rsidRPr="00FB3E6D" w:rsidRDefault="00217D27" w:rsidP="00581D53">
      <w:pPr>
        <w:ind w:left="360"/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被激活的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在任务栈绝对有且仅有一个，处于该模式下的</w:t>
      </w:r>
      <w:r w:rsidRPr="00FB3E6D">
        <w:rPr>
          <w:b/>
          <w:sz w:val="30"/>
          <w:szCs w:val="30"/>
        </w:rPr>
        <w:t>Activity</w:t>
      </w:r>
      <w:r w:rsidRPr="00FB3E6D">
        <w:rPr>
          <w:rFonts w:hint="eastAsia"/>
          <w:b/>
          <w:sz w:val="30"/>
          <w:szCs w:val="30"/>
        </w:rPr>
        <w:t>将独立存在于一个专属的任务栈中。</w:t>
      </w:r>
    </w:p>
    <w:p w:rsidR="00217D27" w:rsidRPr="00FB3E6D" w:rsidRDefault="00217D27" w:rsidP="00581D53">
      <w:pPr>
        <w:ind w:left="360"/>
        <w:rPr>
          <w:b/>
          <w:sz w:val="30"/>
          <w:szCs w:val="30"/>
        </w:rPr>
      </w:pPr>
    </w:p>
    <w:p w:rsidR="00217D27" w:rsidRDefault="00217D27" w:rsidP="00581D53">
      <w:pPr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通过</w:t>
      </w:r>
      <w:r w:rsidRPr="00FB3E6D">
        <w:rPr>
          <w:b/>
          <w:sz w:val="30"/>
          <w:szCs w:val="30"/>
        </w:rPr>
        <w:t xml:space="preserve"> AndroidManifest.xml</w:t>
      </w:r>
      <w:r w:rsidRPr="00FB3E6D">
        <w:rPr>
          <w:rFonts w:hint="eastAsia"/>
          <w:b/>
          <w:sz w:val="30"/>
          <w:szCs w:val="30"/>
        </w:rPr>
        <w:t>中的</w:t>
      </w:r>
      <w:r w:rsidRPr="00FB3E6D">
        <w:rPr>
          <w:b/>
          <w:sz w:val="30"/>
          <w:szCs w:val="30"/>
        </w:rPr>
        <w:t>&lt;activity&gt;</w:t>
      </w:r>
      <w:r w:rsidRPr="00FB3E6D">
        <w:rPr>
          <w:rFonts w:hint="eastAsia"/>
          <w:b/>
          <w:sz w:val="30"/>
          <w:szCs w:val="30"/>
        </w:rPr>
        <w:t>节点的</w:t>
      </w:r>
      <w:r w:rsidRPr="00FB3E6D">
        <w:rPr>
          <w:b/>
          <w:sz w:val="30"/>
          <w:szCs w:val="30"/>
        </w:rPr>
        <w:t xml:space="preserve"> android:launchMode </w:t>
      </w:r>
      <w:r w:rsidRPr="00FB3E6D">
        <w:rPr>
          <w:rFonts w:hint="eastAsia"/>
          <w:b/>
          <w:sz w:val="30"/>
          <w:szCs w:val="30"/>
        </w:rPr>
        <w:t>属性可以配置以上四种启动模式。</w:t>
      </w:r>
    </w:p>
    <w:p w:rsidR="00217D27" w:rsidRDefault="00217D27" w:rsidP="00581D53">
      <w:pPr>
        <w:rPr>
          <w:b/>
          <w:sz w:val="30"/>
          <w:szCs w:val="30"/>
        </w:rPr>
      </w:pPr>
    </w:p>
    <w:p w:rsidR="00217D27" w:rsidRDefault="00217D27" w:rsidP="00581D53">
      <w:pPr>
        <w:rPr>
          <w:b/>
          <w:sz w:val="30"/>
          <w:szCs w:val="30"/>
        </w:rPr>
      </w:pPr>
    </w:p>
    <w:p w:rsidR="00217D27" w:rsidRDefault="00217D27" w:rsidP="00581D53">
      <w:pPr>
        <w:rPr>
          <w:b/>
          <w:sz w:val="44"/>
          <w:szCs w:val="44"/>
        </w:rPr>
      </w:pPr>
      <w:r>
        <w:rPr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描</w:t>
      </w:r>
      <w:r w:rsidRPr="00FB3E6D">
        <w:rPr>
          <w:rFonts w:hint="eastAsia"/>
          <w:b/>
          <w:sz w:val="44"/>
          <w:szCs w:val="44"/>
        </w:rPr>
        <w:t>述一下</w:t>
      </w:r>
      <w:r w:rsidRPr="00FB3E6D">
        <w:rPr>
          <w:b/>
          <w:sz w:val="44"/>
          <w:szCs w:val="44"/>
        </w:rPr>
        <w:t>Service</w:t>
      </w:r>
      <w:r w:rsidRPr="00FB3E6D">
        <w:rPr>
          <w:rFonts w:hint="eastAsia"/>
          <w:b/>
          <w:sz w:val="44"/>
          <w:szCs w:val="44"/>
        </w:rPr>
        <w:t>的生命周期</w:t>
      </w:r>
      <w:r>
        <w:rPr>
          <w:rFonts w:hint="eastAsia"/>
          <w:b/>
          <w:sz w:val="44"/>
          <w:szCs w:val="44"/>
        </w:rPr>
        <w:t>。</w:t>
      </w:r>
    </w:p>
    <w:p w:rsidR="00217D27" w:rsidRPr="00FB3E6D" w:rsidRDefault="00217D27" w:rsidP="00FB3E6D">
      <w:pPr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 xml:space="preserve">Service </w:t>
      </w:r>
      <w:r w:rsidRPr="00FB3E6D">
        <w:rPr>
          <w:rFonts w:hint="eastAsia"/>
          <w:b/>
          <w:sz w:val="30"/>
          <w:szCs w:val="30"/>
        </w:rPr>
        <w:t>有绑定模式和非绑定模式，以及这两种模式的混合使用方式。不同的使用方法生命周期方法也不同。</w:t>
      </w:r>
    </w:p>
    <w:p w:rsidR="00217D27" w:rsidRPr="00FB3E6D" w:rsidRDefault="00217D27" w:rsidP="00FB3E6D">
      <w:pPr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非绑定模式：</w:t>
      </w:r>
      <w:r w:rsidRPr="00FB3E6D">
        <w:rPr>
          <w:b/>
          <w:sz w:val="30"/>
          <w:szCs w:val="30"/>
        </w:rPr>
        <w:t xml:space="preserve"> </w:t>
      </w:r>
      <w:r w:rsidRPr="00FB3E6D">
        <w:rPr>
          <w:rFonts w:hint="eastAsia"/>
          <w:b/>
          <w:sz w:val="30"/>
          <w:szCs w:val="30"/>
        </w:rPr>
        <w:t>当第一次调用</w:t>
      </w:r>
      <w:r w:rsidRPr="00FB3E6D">
        <w:rPr>
          <w:b/>
          <w:sz w:val="30"/>
          <w:szCs w:val="30"/>
        </w:rPr>
        <w:t xml:space="preserve"> startService </w:t>
      </w:r>
      <w:r w:rsidRPr="00FB3E6D">
        <w:rPr>
          <w:rFonts w:hint="eastAsia"/>
          <w:b/>
          <w:sz w:val="30"/>
          <w:szCs w:val="30"/>
        </w:rPr>
        <w:t>的时候执行的方法依次为</w:t>
      </w:r>
      <w:r w:rsidRPr="00FB3E6D">
        <w:rPr>
          <w:b/>
          <w:sz w:val="30"/>
          <w:szCs w:val="30"/>
        </w:rPr>
        <w:t xml:space="preserve"> onCreate()</w:t>
      </w:r>
      <w:r w:rsidRPr="00FB3E6D">
        <w:rPr>
          <w:rFonts w:hint="eastAsia"/>
          <w:b/>
          <w:sz w:val="30"/>
          <w:szCs w:val="30"/>
        </w:rPr>
        <w:t>、</w:t>
      </w:r>
      <w:r w:rsidRPr="00FB3E6D">
        <w:rPr>
          <w:b/>
          <w:sz w:val="30"/>
          <w:szCs w:val="30"/>
        </w:rPr>
        <w:t xml:space="preserve"> onStartCommand()</w:t>
      </w:r>
      <w:r w:rsidRPr="00FB3E6D">
        <w:rPr>
          <w:rFonts w:hint="eastAsia"/>
          <w:b/>
          <w:sz w:val="30"/>
          <w:szCs w:val="30"/>
        </w:rPr>
        <w:t>，</w:t>
      </w:r>
      <w:r w:rsidRPr="00FB3E6D">
        <w:rPr>
          <w:b/>
          <w:sz w:val="30"/>
          <w:szCs w:val="30"/>
        </w:rPr>
        <w:t xml:space="preserve"> </w:t>
      </w:r>
      <w:r w:rsidRPr="00FB3E6D">
        <w:rPr>
          <w:rFonts w:hint="eastAsia"/>
          <w:b/>
          <w:sz w:val="30"/>
          <w:szCs w:val="30"/>
        </w:rPr>
        <w:t>（</w:t>
      </w:r>
      <w:r w:rsidRPr="00FB3E6D">
        <w:rPr>
          <w:b/>
          <w:sz w:val="30"/>
          <w:szCs w:val="30"/>
        </w:rPr>
        <w:t>onStart()</w:t>
      </w:r>
      <w:r w:rsidRPr="00FB3E6D">
        <w:rPr>
          <w:rFonts w:hint="eastAsia"/>
          <w:b/>
          <w:sz w:val="30"/>
          <w:szCs w:val="30"/>
        </w:rPr>
        <w:t>）</w:t>
      </w:r>
    </w:p>
    <w:p w:rsidR="00217D27" w:rsidRPr="00FB3E6D" w:rsidRDefault="00217D27" w:rsidP="00FB3E6D">
      <w:pPr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当</w:t>
      </w:r>
      <w:r w:rsidRPr="00FB3E6D">
        <w:rPr>
          <w:b/>
          <w:sz w:val="30"/>
          <w:szCs w:val="30"/>
        </w:rPr>
        <w:t xml:space="preserve"> Service </w:t>
      </w:r>
      <w:r w:rsidRPr="00FB3E6D">
        <w:rPr>
          <w:rFonts w:hint="eastAsia"/>
          <w:b/>
          <w:sz w:val="30"/>
          <w:szCs w:val="30"/>
        </w:rPr>
        <w:t>关闭的时候调用</w:t>
      </w:r>
      <w:r w:rsidRPr="00FB3E6D">
        <w:rPr>
          <w:b/>
          <w:sz w:val="30"/>
          <w:szCs w:val="30"/>
        </w:rPr>
        <w:t xml:space="preserve"> onDestory </w:t>
      </w:r>
      <w:r w:rsidRPr="00FB3E6D">
        <w:rPr>
          <w:rFonts w:hint="eastAsia"/>
          <w:b/>
          <w:sz w:val="30"/>
          <w:szCs w:val="30"/>
        </w:rPr>
        <w:t>方法。</w:t>
      </w:r>
    </w:p>
    <w:p w:rsidR="00217D27" w:rsidRPr="00FB3E6D" w:rsidRDefault="00217D27" w:rsidP="00FB3E6D">
      <w:pPr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绑定模式：第一次</w:t>
      </w:r>
      <w:r w:rsidRPr="00FB3E6D">
        <w:rPr>
          <w:b/>
          <w:sz w:val="30"/>
          <w:szCs w:val="30"/>
        </w:rPr>
        <w:t xml:space="preserve"> bindService</w:t>
      </w:r>
      <w:r w:rsidRPr="00FB3E6D">
        <w:rPr>
          <w:rFonts w:hint="eastAsia"/>
          <w:b/>
          <w:sz w:val="30"/>
          <w:szCs w:val="30"/>
        </w:rPr>
        <w:t>（）的时候，执行的方法为</w:t>
      </w:r>
      <w:r w:rsidRPr="00FB3E6D">
        <w:rPr>
          <w:b/>
          <w:sz w:val="30"/>
          <w:szCs w:val="30"/>
        </w:rPr>
        <w:t xml:space="preserve"> onCreate()</w:t>
      </w:r>
      <w:r w:rsidRPr="00FB3E6D">
        <w:rPr>
          <w:rFonts w:hint="eastAsia"/>
          <w:b/>
          <w:sz w:val="30"/>
          <w:szCs w:val="30"/>
        </w:rPr>
        <w:t>、</w:t>
      </w:r>
      <w:r w:rsidRPr="00FB3E6D">
        <w:rPr>
          <w:b/>
          <w:sz w:val="30"/>
          <w:szCs w:val="30"/>
        </w:rPr>
        <w:t>onBind(</w:t>
      </w:r>
      <w:r w:rsidRPr="00FB3E6D">
        <w:rPr>
          <w:rFonts w:hint="eastAsia"/>
          <w:b/>
          <w:sz w:val="30"/>
          <w:szCs w:val="30"/>
        </w:rPr>
        <w:t>）解除绑定的时候会执行</w:t>
      </w:r>
    </w:p>
    <w:p w:rsidR="00217D27" w:rsidRPr="00FB3E6D" w:rsidRDefault="00217D27" w:rsidP="00FB3E6D">
      <w:pPr>
        <w:rPr>
          <w:b/>
          <w:sz w:val="30"/>
          <w:szCs w:val="30"/>
        </w:rPr>
      </w:pPr>
      <w:r w:rsidRPr="00FB3E6D">
        <w:rPr>
          <w:b/>
          <w:sz w:val="30"/>
          <w:szCs w:val="30"/>
        </w:rPr>
        <w:t>onUnbind()</w:t>
      </w:r>
      <w:r w:rsidRPr="00FB3E6D">
        <w:rPr>
          <w:rFonts w:hint="eastAsia"/>
          <w:b/>
          <w:sz w:val="30"/>
          <w:szCs w:val="30"/>
        </w:rPr>
        <w:t>、</w:t>
      </w:r>
      <w:r w:rsidRPr="00FB3E6D">
        <w:rPr>
          <w:b/>
          <w:sz w:val="30"/>
          <w:szCs w:val="30"/>
        </w:rPr>
        <w:t>onDestory()</w:t>
      </w:r>
      <w:r w:rsidRPr="00FB3E6D">
        <w:rPr>
          <w:rFonts w:hint="eastAsia"/>
          <w:b/>
          <w:sz w:val="30"/>
          <w:szCs w:val="30"/>
        </w:rPr>
        <w:t>。</w:t>
      </w:r>
    </w:p>
    <w:p w:rsidR="00217D27" w:rsidRPr="00FB3E6D" w:rsidRDefault="00217D27" w:rsidP="00FB3E6D">
      <w:pPr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上面的两种生命周期是在相对单纯的模式下的情形。我们在开发的过程中还必须注意</w:t>
      </w:r>
      <w:r w:rsidRPr="00FB3E6D">
        <w:rPr>
          <w:b/>
          <w:sz w:val="30"/>
          <w:szCs w:val="30"/>
        </w:rPr>
        <w:t xml:space="preserve"> Service </w:t>
      </w:r>
      <w:r w:rsidRPr="00FB3E6D">
        <w:rPr>
          <w:rFonts w:hint="eastAsia"/>
          <w:b/>
          <w:sz w:val="30"/>
          <w:szCs w:val="30"/>
        </w:rPr>
        <w:t>实例只会有一个，</w:t>
      </w:r>
    </w:p>
    <w:p w:rsidR="00217D27" w:rsidRDefault="00217D27" w:rsidP="00FB3E6D">
      <w:pPr>
        <w:rPr>
          <w:b/>
          <w:sz w:val="30"/>
          <w:szCs w:val="30"/>
        </w:rPr>
      </w:pPr>
      <w:r w:rsidRPr="00FB3E6D">
        <w:rPr>
          <w:rFonts w:hint="eastAsia"/>
          <w:b/>
          <w:sz w:val="30"/>
          <w:szCs w:val="30"/>
        </w:rPr>
        <w:t>也就是说如果当前要启动的</w:t>
      </w:r>
      <w:r w:rsidRPr="00FB3E6D">
        <w:rPr>
          <w:b/>
          <w:sz w:val="30"/>
          <w:szCs w:val="30"/>
        </w:rPr>
        <w:t xml:space="preserve"> Service </w:t>
      </w:r>
      <w:r w:rsidRPr="00FB3E6D">
        <w:rPr>
          <w:rFonts w:hint="eastAsia"/>
          <w:b/>
          <w:sz w:val="30"/>
          <w:szCs w:val="30"/>
        </w:rPr>
        <w:t>已经存在了那么就不会再次创建该</w:t>
      </w:r>
      <w:r w:rsidRPr="00FB3E6D">
        <w:rPr>
          <w:b/>
          <w:sz w:val="30"/>
          <w:szCs w:val="30"/>
        </w:rPr>
        <w:t xml:space="preserve"> Service </w:t>
      </w:r>
      <w:r w:rsidRPr="00FB3E6D">
        <w:rPr>
          <w:rFonts w:hint="eastAsia"/>
          <w:b/>
          <w:sz w:val="30"/>
          <w:szCs w:val="30"/>
        </w:rPr>
        <w:t>当然也不会调用</w:t>
      </w:r>
      <w:r w:rsidRPr="00FB3E6D">
        <w:rPr>
          <w:b/>
          <w:sz w:val="30"/>
          <w:szCs w:val="30"/>
        </w:rPr>
        <w:t xml:space="preserve"> onCreate</w:t>
      </w:r>
      <w:r w:rsidRPr="00FB3E6D">
        <w:rPr>
          <w:rFonts w:hint="eastAsia"/>
          <w:b/>
          <w:sz w:val="30"/>
          <w:szCs w:val="30"/>
        </w:rPr>
        <w:t>（）方法。</w:t>
      </w:r>
    </w:p>
    <w:p w:rsidR="00217D27" w:rsidRDefault="00217D27" w:rsidP="00FB3E6D">
      <w:pPr>
        <w:rPr>
          <w:b/>
          <w:sz w:val="30"/>
          <w:szCs w:val="30"/>
        </w:rPr>
      </w:pPr>
    </w:p>
    <w:p w:rsidR="00217D27" w:rsidRDefault="00217D27" w:rsidP="00FB3E6D">
      <w:pPr>
        <w:rPr>
          <w:b/>
          <w:sz w:val="44"/>
          <w:szCs w:val="44"/>
        </w:rPr>
      </w:pPr>
      <w:r>
        <w:rPr>
          <w:b/>
          <w:sz w:val="44"/>
          <w:szCs w:val="44"/>
        </w:rPr>
        <w:t>3.S</w:t>
      </w:r>
      <w:r w:rsidRPr="00527694">
        <w:rPr>
          <w:b/>
          <w:sz w:val="44"/>
          <w:szCs w:val="44"/>
        </w:rPr>
        <w:t>ervice</w:t>
      </w:r>
      <w:r w:rsidRPr="00527694">
        <w:rPr>
          <w:rFonts w:hint="eastAsia"/>
          <w:b/>
          <w:sz w:val="44"/>
          <w:szCs w:val="44"/>
        </w:rPr>
        <w:t>的</w:t>
      </w:r>
      <w:r w:rsidRPr="00527694">
        <w:rPr>
          <w:b/>
          <w:sz w:val="44"/>
          <w:szCs w:val="44"/>
        </w:rPr>
        <w:t>onStartCommand</w:t>
      </w:r>
      <w:r w:rsidRPr="00527694">
        <w:rPr>
          <w:rFonts w:hint="eastAsia"/>
          <w:b/>
          <w:sz w:val="44"/>
          <w:szCs w:val="44"/>
        </w:rPr>
        <w:t>方法有几种返回值？各代表什么意思？</w:t>
      </w:r>
    </w:p>
    <w:p w:rsidR="00217D27" w:rsidRDefault="00217D27" w:rsidP="00FB3E6D">
      <w:pPr>
        <w:rPr>
          <w:b/>
          <w:sz w:val="44"/>
          <w:szCs w:val="44"/>
        </w:rPr>
      </w:pP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有四种返回值，不同值代表的意思如下：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b/>
          <w:sz w:val="30"/>
          <w:szCs w:val="30"/>
        </w:rPr>
        <w:t>START_STICKY</w:t>
      </w:r>
      <w:r w:rsidRPr="00527694">
        <w:rPr>
          <w:rFonts w:hint="eastAsia"/>
          <w:b/>
          <w:sz w:val="30"/>
          <w:szCs w:val="30"/>
        </w:rPr>
        <w:t>：如果</w:t>
      </w:r>
      <w:r w:rsidRPr="00527694">
        <w:rPr>
          <w:b/>
          <w:sz w:val="30"/>
          <w:szCs w:val="30"/>
        </w:rPr>
        <w:t xml:space="preserve"> service </w:t>
      </w:r>
      <w:r w:rsidRPr="00527694">
        <w:rPr>
          <w:rFonts w:hint="eastAsia"/>
          <w:b/>
          <w:sz w:val="30"/>
          <w:szCs w:val="30"/>
        </w:rPr>
        <w:t>进程被</w:t>
      </w:r>
      <w:r w:rsidRPr="00527694">
        <w:rPr>
          <w:b/>
          <w:sz w:val="30"/>
          <w:szCs w:val="30"/>
        </w:rPr>
        <w:t xml:space="preserve"> kill </w:t>
      </w:r>
      <w:r w:rsidRPr="00527694">
        <w:rPr>
          <w:rFonts w:hint="eastAsia"/>
          <w:b/>
          <w:sz w:val="30"/>
          <w:szCs w:val="30"/>
        </w:rPr>
        <w:t>掉，保留</w:t>
      </w:r>
      <w:r w:rsidRPr="00527694">
        <w:rPr>
          <w:b/>
          <w:sz w:val="30"/>
          <w:szCs w:val="30"/>
        </w:rPr>
        <w:t xml:space="preserve"> service </w:t>
      </w:r>
      <w:r w:rsidRPr="00527694">
        <w:rPr>
          <w:rFonts w:hint="eastAsia"/>
          <w:b/>
          <w:sz w:val="30"/>
          <w:szCs w:val="30"/>
        </w:rPr>
        <w:t>的状态为开始状态，但不保留递送的</w:t>
      </w:r>
      <w:r w:rsidRPr="00527694">
        <w:rPr>
          <w:b/>
          <w:sz w:val="30"/>
          <w:szCs w:val="30"/>
        </w:rPr>
        <w:t xml:space="preserve"> intent </w:t>
      </w:r>
      <w:r w:rsidRPr="00527694">
        <w:rPr>
          <w:rFonts w:hint="eastAsia"/>
          <w:b/>
          <w:sz w:val="30"/>
          <w:szCs w:val="30"/>
        </w:rPr>
        <w:t>对象。随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后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系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统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会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尝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试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重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新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创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建</w:t>
      </w:r>
      <w:r w:rsidRPr="00527694">
        <w:rPr>
          <w:b/>
          <w:sz w:val="30"/>
          <w:szCs w:val="30"/>
        </w:rPr>
        <w:t xml:space="preserve"> service </w:t>
      </w:r>
      <w:r w:rsidRPr="00527694">
        <w:rPr>
          <w:rFonts w:hint="eastAsia"/>
          <w:b/>
          <w:sz w:val="30"/>
          <w:szCs w:val="30"/>
        </w:rPr>
        <w:t>，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由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于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服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务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状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态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为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开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始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状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态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，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所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以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创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建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服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务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后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一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定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会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调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用</w:t>
      </w:r>
    </w:p>
    <w:p w:rsidR="00217D27" w:rsidRDefault="00217D27" w:rsidP="00527694">
      <w:pPr>
        <w:rPr>
          <w:b/>
          <w:sz w:val="30"/>
          <w:szCs w:val="30"/>
        </w:rPr>
      </w:pPr>
      <w:r w:rsidRPr="00527694">
        <w:rPr>
          <w:b/>
          <w:sz w:val="30"/>
          <w:szCs w:val="30"/>
        </w:rPr>
        <w:t>onStartCommand(Intent,int,int)</w:t>
      </w:r>
      <w:r w:rsidRPr="00527694">
        <w:rPr>
          <w:rFonts w:hint="eastAsia"/>
          <w:b/>
          <w:sz w:val="30"/>
          <w:szCs w:val="30"/>
        </w:rPr>
        <w:t>方法。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如果在此期间没有任何启动命令被传递到</w:t>
      </w:r>
      <w:r w:rsidRPr="00527694">
        <w:rPr>
          <w:b/>
          <w:sz w:val="30"/>
          <w:szCs w:val="30"/>
        </w:rPr>
        <w:t>service</w:t>
      </w:r>
      <w:r w:rsidRPr="00527694">
        <w:rPr>
          <w:rFonts w:hint="eastAsia"/>
          <w:b/>
          <w:sz w:val="30"/>
          <w:szCs w:val="30"/>
        </w:rPr>
        <w:t>，</w:t>
      </w:r>
      <w:r w:rsidRPr="00527694">
        <w:rPr>
          <w:b/>
          <w:sz w:val="30"/>
          <w:szCs w:val="30"/>
        </w:rPr>
        <w:t xml:space="preserve"> </w:t>
      </w:r>
      <w:r w:rsidRPr="00527694">
        <w:rPr>
          <w:rFonts w:hint="eastAsia"/>
          <w:b/>
          <w:sz w:val="30"/>
          <w:szCs w:val="30"/>
        </w:rPr>
        <w:t>那么参数</w:t>
      </w:r>
      <w:r w:rsidRPr="00527694">
        <w:rPr>
          <w:b/>
          <w:sz w:val="30"/>
          <w:szCs w:val="30"/>
        </w:rPr>
        <w:t>Intent</w:t>
      </w:r>
      <w:r w:rsidRPr="00527694">
        <w:rPr>
          <w:rFonts w:hint="eastAsia"/>
          <w:b/>
          <w:sz w:val="30"/>
          <w:szCs w:val="30"/>
        </w:rPr>
        <w:t>将为</w:t>
      </w:r>
      <w:r w:rsidRPr="00527694">
        <w:rPr>
          <w:b/>
          <w:sz w:val="30"/>
          <w:szCs w:val="30"/>
        </w:rPr>
        <w:t>null</w:t>
      </w:r>
      <w:r w:rsidRPr="00527694">
        <w:rPr>
          <w:rFonts w:hint="eastAsia"/>
          <w:b/>
          <w:sz w:val="30"/>
          <w:szCs w:val="30"/>
        </w:rPr>
        <w:t>。</w:t>
      </w:r>
    </w:p>
    <w:p w:rsidR="00217D27" w:rsidRPr="00527694" w:rsidRDefault="00217D27" w:rsidP="00527694">
      <w:pPr>
        <w:rPr>
          <w:b/>
          <w:sz w:val="30"/>
          <w:szCs w:val="30"/>
        </w:rPr>
      </w:pP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b/>
          <w:sz w:val="30"/>
          <w:szCs w:val="30"/>
        </w:rPr>
        <w:t>START_NOT_STICKY</w:t>
      </w:r>
      <w:r w:rsidRPr="00527694">
        <w:rPr>
          <w:rFonts w:hint="eastAsia"/>
          <w:b/>
          <w:sz w:val="30"/>
          <w:szCs w:val="30"/>
        </w:rPr>
        <w:t>：“非粘性的”。使用这个返回值时，如果在执行完</w:t>
      </w:r>
      <w:r w:rsidRPr="00527694">
        <w:rPr>
          <w:b/>
          <w:sz w:val="30"/>
          <w:szCs w:val="30"/>
        </w:rPr>
        <w:t xml:space="preserve"> onStartCommand </w:t>
      </w:r>
      <w:r w:rsidRPr="00527694">
        <w:rPr>
          <w:rFonts w:hint="eastAsia"/>
          <w:b/>
          <w:sz w:val="30"/>
          <w:szCs w:val="30"/>
        </w:rPr>
        <w:t>后，服务被异常</w:t>
      </w:r>
      <w:r w:rsidRPr="00527694">
        <w:rPr>
          <w:b/>
          <w:sz w:val="30"/>
          <w:szCs w:val="30"/>
        </w:rPr>
        <w:t xml:space="preserve"> kill</w:t>
      </w:r>
    </w:p>
    <w:p w:rsidR="00217D27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掉，系统不会自动重启该服务。</w:t>
      </w:r>
    </w:p>
    <w:p w:rsidR="00217D27" w:rsidRPr="00527694" w:rsidRDefault="00217D27" w:rsidP="00527694">
      <w:pPr>
        <w:rPr>
          <w:b/>
          <w:sz w:val="30"/>
          <w:szCs w:val="30"/>
        </w:rPr>
      </w:pP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b/>
          <w:sz w:val="30"/>
          <w:szCs w:val="30"/>
        </w:rPr>
        <w:t>START_REDELIVER_INTENT</w:t>
      </w:r>
      <w:r w:rsidRPr="00527694">
        <w:rPr>
          <w:rFonts w:hint="eastAsia"/>
          <w:b/>
          <w:sz w:val="30"/>
          <w:szCs w:val="30"/>
        </w:rPr>
        <w:t>：重传</w:t>
      </w:r>
      <w:r w:rsidRPr="00527694">
        <w:rPr>
          <w:b/>
          <w:sz w:val="30"/>
          <w:szCs w:val="30"/>
        </w:rPr>
        <w:t xml:space="preserve"> Intent</w:t>
      </w:r>
      <w:r w:rsidRPr="00527694">
        <w:rPr>
          <w:rFonts w:hint="eastAsia"/>
          <w:b/>
          <w:sz w:val="30"/>
          <w:szCs w:val="30"/>
        </w:rPr>
        <w:t>。使用这个返回值时，如果在执行完</w:t>
      </w:r>
      <w:r w:rsidRPr="00527694">
        <w:rPr>
          <w:b/>
          <w:sz w:val="30"/>
          <w:szCs w:val="30"/>
        </w:rPr>
        <w:t xml:space="preserve"> onStartCommand </w:t>
      </w:r>
      <w:r w:rsidRPr="00527694">
        <w:rPr>
          <w:rFonts w:hint="eastAsia"/>
          <w:b/>
          <w:sz w:val="30"/>
          <w:szCs w:val="30"/>
        </w:rPr>
        <w:t>后，服务被异</w:t>
      </w:r>
    </w:p>
    <w:p w:rsidR="00217D27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常</w:t>
      </w:r>
      <w:r w:rsidRPr="00527694">
        <w:rPr>
          <w:b/>
          <w:sz w:val="30"/>
          <w:szCs w:val="30"/>
        </w:rPr>
        <w:t xml:space="preserve"> kill </w:t>
      </w:r>
      <w:r w:rsidRPr="00527694">
        <w:rPr>
          <w:rFonts w:hint="eastAsia"/>
          <w:b/>
          <w:sz w:val="30"/>
          <w:szCs w:val="30"/>
        </w:rPr>
        <w:t>掉，系统会自动重启该服务，并将</w:t>
      </w:r>
      <w:r w:rsidRPr="00527694">
        <w:rPr>
          <w:b/>
          <w:sz w:val="30"/>
          <w:szCs w:val="30"/>
        </w:rPr>
        <w:t xml:space="preserve"> Intent </w:t>
      </w:r>
      <w:r w:rsidRPr="00527694">
        <w:rPr>
          <w:rFonts w:hint="eastAsia"/>
          <w:b/>
          <w:sz w:val="30"/>
          <w:szCs w:val="30"/>
        </w:rPr>
        <w:t>的值传入。</w:t>
      </w:r>
    </w:p>
    <w:p w:rsidR="00217D27" w:rsidRPr="00527694" w:rsidRDefault="00217D27" w:rsidP="00527694">
      <w:pPr>
        <w:rPr>
          <w:b/>
          <w:sz w:val="30"/>
          <w:szCs w:val="30"/>
        </w:rPr>
      </w:pPr>
    </w:p>
    <w:p w:rsidR="00217D27" w:rsidRDefault="00217D27" w:rsidP="00527694">
      <w:pPr>
        <w:rPr>
          <w:b/>
          <w:sz w:val="30"/>
          <w:szCs w:val="30"/>
        </w:rPr>
      </w:pPr>
      <w:r w:rsidRPr="00527694">
        <w:rPr>
          <w:b/>
          <w:sz w:val="30"/>
          <w:szCs w:val="30"/>
        </w:rPr>
        <w:t>START_STICKY_COMPATIBILITY</w:t>
      </w:r>
      <w:r w:rsidRPr="00527694">
        <w:rPr>
          <w:rFonts w:hint="eastAsia"/>
          <w:b/>
          <w:sz w:val="30"/>
          <w:szCs w:val="30"/>
        </w:rPr>
        <w:t>：</w:t>
      </w:r>
      <w:r w:rsidRPr="00527694">
        <w:rPr>
          <w:b/>
          <w:sz w:val="30"/>
          <w:szCs w:val="30"/>
        </w:rPr>
        <w:t xml:space="preserve">START_STICKY </w:t>
      </w:r>
      <w:r w:rsidRPr="00527694">
        <w:rPr>
          <w:rFonts w:hint="eastAsia"/>
          <w:b/>
          <w:sz w:val="30"/>
          <w:szCs w:val="30"/>
        </w:rPr>
        <w:t>的兼容版本，但不保证服务被</w:t>
      </w:r>
      <w:r w:rsidRPr="00527694">
        <w:rPr>
          <w:b/>
          <w:sz w:val="30"/>
          <w:szCs w:val="30"/>
        </w:rPr>
        <w:t xml:space="preserve"> kill </w:t>
      </w:r>
      <w:r w:rsidRPr="00527694">
        <w:rPr>
          <w:rFonts w:hint="eastAsia"/>
          <w:b/>
          <w:sz w:val="30"/>
          <w:szCs w:val="30"/>
        </w:rPr>
        <w:t>后一定能重启。</w:t>
      </w:r>
    </w:p>
    <w:p w:rsidR="00217D27" w:rsidRDefault="00217D27" w:rsidP="00527694">
      <w:pPr>
        <w:rPr>
          <w:b/>
          <w:sz w:val="30"/>
          <w:szCs w:val="30"/>
        </w:rPr>
      </w:pPr>
    </w:p>
    <w:p w:rsidR="00217D27" w:rsidRDefault="00217D27" w:rsidP="00527694">
      <w:pPr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Pr="00527694">
        <w:rPr>
          <w:rFonts w:hint="eastAsia"/>
          <w:b/>
          <w:sz w:val="44"/>
          <w:szCs w:val="44"/>
        </w:rPr>
        <w:t>什么是</w:t>
      </w:r>
      <w:r w:rsidRPr="00527694">
        <w:rPr>
          <w:b/>
          <w:sz w:val="44"/>
          <w:szCs w:val="44"/>
        </w:rPr>
        <w:t xml:space="preserve">ANR </w:t>
      </w:r>
      <w:r w:rsidRPr="00527694">
        <w:rPr>
          <w:rFonts w:hint="eastAsia"/>
          <w:b/>
          <w:sz w:val="44"/>
          <w:szCs w:val="44"/>
        </w:rPr>
        <w:t>如何避免它？</w:t>
      </w:r>
    </w:p>
    <w:p w:rsidR="00217D27" w:rsidRDefault="00217D27" w:rsidP="00527694">
      <w:pPr>
        <w:rPr>
          <w:b/>
          <w:sz w:val="44"/>
          <w:szCs w:val="44"/>
        </w:rPr>
      </w:pP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在</w:t>
      </w:r>
      <w:r w:rsidRPr="00527694">
        <w:rPr>
          <w:b/>
          <w:sz w:val="30"/>
          <w:szCs w:val="30"/>
        </w:rPr>
        <w:t xml:space="preserve"> Android </w:t>
      </w:r>
      <w:r w:rsidRPr="00527694">
        <w:rPr>
          <w:rFonts w:hint="eastAsia"/>
          <w:b/>
          <w:sz w:val="30"/>
          <w:szCs w:val="30"/>
        </w:rPr>
        <w:t>上，如果你的应用程序有一段时间响应不够灵敏，系统会向用户显示一个对话框，这个对话框称作应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用程序无响应（</w:t>
      </w:r>
      <w:r w:rsidRPr="00527694">
        <w:rPr>
          <w:b/>
          <w:sz w:val="30"/>
          <w:szCs w:val="30"/>
        </w:rPr>
        <w:t>ANR</w:t>
      </w:r>
      <w:r w:rsidRPr="00527694">
        <w:rPr>
          <w:rFonts w:hint="eastAsia"/>
          <w:b/>
          <w:sz w:val="30"/>
          <w:szCs w:val="30"/>
        </w:rPr>
        <w:t>：</w:t>
      </w:r>
      <w:r w:rsidRPr="00527694">
        <w:rPr>
          <w:b/>
          <w:sz w:val="30"/>
          <w:szCs w:val="30"/>
        </w:rPr>
        <w:t>Application Not Responding</w:t>
      </w:r>
      <w:r w:rsidRPr="00527694">
        <w:rPr>
          <w:rFonts w:hint="eastAsia"/>
          <w:b/>
          <w:sz w:val="30"/>
          <w:szCs w:val="30"/>
        </w:rPr>
        <w:t>）对话框。用户可以选择让程序继续运行，但是，他们在使用你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的应用程序时，并不希望每次都要处理这个对话框。因此，在程序里对响应性能的设计很重要，这样，系统不会显示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b/>
          <w:sz w:val="30"/>
          <w:szCs w:val="30"/>
        </w:rPr>
        <w:t xml:space="preserve">ANR </w:t>
      </w:r>
      <w:r w:rsidRPr="00527694">
        <w:rPr>
          <w:rFonts w:hint="eastAsia"/>
          <w:b/>
          <w:sz w:val="30"/>
          <w:szCs w:val="30"/>
        </w:rPr>
        <w:t>给用户。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不同的组件发生</w:t>
      </w:r>
      <w:r w:rsidRPr="00527694">
        <w:rPr>
          <w:b/>
          <w:sz w:val="30"/>
          <w:szCs w:val="30"/>
        </w:rPr>
        <w:t xml:space="preserve"> ANR </w:t>
      </w:r>
      <w:r w:rsidRPr="00527694">
        <w:rPr>
          <w:rFonts w:hint="eastAsia"/>
          <w:b/>
          <w:sz w:val="30"/>
          <w:szCs w:val="30"/>
        </w:rPr>
        <w:t>的时间不一样，主线程（</w:t>
      </w:r>
      <w:r w:rsidRPr="00527694">
        <w:rPr>
          <w:b/>
          <w:sz w:val="30"/>
          <w:szCs w:val="30"/>
        </w:rPr>
        <w:t>Activity</w:t>
      </w:r>
      <w:r w:rsidRPr="00527694">
        <w:rPr>
          <w:rFonts w:hint="eastAsia"/>
          <w:b/>
          <w:sz w:val="30"/>
          <w:szCs w:val="30"/>
        </w:rPr>
        <w:t>、</w:t>
      </w:r>
      <w:r w:rsidRPr="00527694">
        <w:rPr>
          <w:b/>
          <w:sz w:val="30"/>
          <w:szCs w:val="30"/>
        </w:rPr>
        <w:t>Service</w:t>
      </w:r>
      <w:r w:rsidRPr="00527694">
        <w:rPr>
          <w:rFonts w:hint="eastAsia"/>
          <w:b/>
          <w:sz w:val="30"/>
          <w:szCs w:val="30"/>
        </w:rPr>
        <w:t>）是</w:t>
      </w:r>
      <w:r w:rsidRPr="00527694">
        <w:rPr>
          <w:b/>
          <w:sz w:val="30"/>
          <w:szCs w:val="30"/>
        </w:rPr>
        <w:t xml:space="preserve"> 5 </w:t>
      </w:r>
      <w:r w:rsidRPr="00527694">
        <w:rPr>
          <w:rFonts w:hint="eastAsia"/>
          <w:b/>
          <w:sz w:val="30"/>
          <w:szCs w:val="30"/>
        </w:rPr>
        <w:t>秒，</w:t>
      </w:r>
      <w:r w:rsidRPr="00527694">
        <w:rPr>
          <w:b/>
          <w:sz w:val="30"/>
          <w:szCs w:val="30"/>
        </w:rPr>
        <w:t xml:space="preserve">BroadCastReceiver </w:t>
      </w:r>
      <w:r w:rsidRPr="00527694">
        <w:rPr>
          <w:rFonts w:hint="eastAsia"/>
          <w:b/>
          <w:sz w:val="30"/>
          <w:szCs w:val="30"/>
        </w:rPr>
        <w:t>是</w:t>
      </w:r>
      <w:r w:rsidRPr="00527694">
        <w:rPr>
          <w:b/>
          <w:sz w:val="30"/>
          <w:szCs w:val="30"/>
        </w:rPr>
        <w:t xml:space="preserve"> 10 </w:t>
      </w:r>
      <w:r w:rsidRPr="00527694">
        <w:rPr>
          <w:rFonts w:hint="eastAsia"/>
          <w:b/>
          <w:sz w:val="30"/>
          <w:szCs w:val="30"/>
        </w:rPr>
        <w:t>秒。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解决方案：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将所有耗时操作，比如访问网络，</w:t>
      </w:r>
      <w:r w:rsidRPr="00527694">
        <w:rPr>
          <w:b/>
          <w:sz w:val="30"/>
          <w:szCs w:val="30"/>
        </w:rPr>
        <w:t xml:space="preserve">Socket </w:t>
      </w:r>
      <w:r w:rsidRPr="00527694">
        <w:rPr>
          <w:rFonts w:hint="eastAsia"/>
          <w:b/>
          <w:sz w:val="30"/>
          <w:szCs w:val="30"/>
        </w:rPr>
        <w:t>通信，查询大量</w:t>
      </w:r>
      <w:r w:rsidRPr="00527694">
        <w:rPr>
          <w:b/>
          <w:sz w:val="30"/>
          <w:szCs w:val="30"/>
        </w:rPr>
        <w:t xml:space="preserve"> SQL </w:t>
      </w:r>
      <w:r w:rsidRPr="00527694">
        <w:rPr>
          <w:rFonts w:hint="eastAsia"/>
          <w:b/>
          <w:sz w:val="30"/>
          <w:szCs w:val="30"/>
        </w:rPr>
        <w:t>语句，复杂逻辑计算等都放在子线程中去，然后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通过</w:t>
      </w:r>
      <w:r w:rsidRPr="00527694">
        <w:rPr>
          <w:b/>
          <w:sz w:val="30"/>
          <w:szCs w:val="30"/>
        </w:rPr>
        <w:t xml:space="preserve"> handler.sendMessage</w:t>
      </w:r>
      <w:r w:rsidRPr="00527694">
        <w:rPr>
          <w:rFonts w:hint="eastAsia"/>
          <w:b/>
          <w:sz w:val="30"/>
          <w:szCs w:val="30"/>
        </w:rPr>
        <w:t>、</w:t>
      </w:r>
      <w:r w:rsidRPr="00527694">
        <w:rPr>
          <w:b/>
          <w:sz w:val="30"/>
          <w:szCs w:val="30"/>
        </w:rPr>
        <w:t>runonUITread</w:t>
      </w:r>
      <w:r w:rsidRPr="00527694">
        <w:rPr>
          <w:rFonts w:hint="eastAsia"/>
          <w:b/>
          <w:sz w:val="30"/>
          <w:szCs w:val="30"/>
        </w:rPr>
        <w:t>、</w:t>
      </w:r>
      <w:r w:rsidRPr="00527694">
        <w:rPr>
          <w:b/>
          <w:sz w:val="30"/>
          <w:szCs w:val="30"/>
        </w:rPr>
        <w:t xml:space="preserve">AsyncTask </w:t>
      </w:r>
      <w:r w:rsidRPr="00527694">
        <w:rPr>
          <w:rFonts w:hint="eastAsia"/>
          <w:b/>
          <w:sz w:val="30"/>
          <w:szCs w:val="30"/>
        </w:rPr>
        <w:t>等方式更新</w:t>
      </w:r>
      <w:r w:rsidRPr="00527694">
        <w:rPr>
          <w:b/>
          <w:sz w:val="30"/>
          <w:szCs w:val="30"/>
        </w:rPr>
        <w:t xml:space="preserve"> UI</w:t>
      </w:r>
      <w:r w:rsidRPr="00527694">
        <w:rPr>
          <w:rFonts w:hint="eastAsia"/>
          <w:b/>
          <w:sz w:val="30"/>
          <w:szCs w:val="30"/>
        </w:rPr>
        <w:t>。无论如何都要确保用户界面操作的流畅度。</w:t>
      </w:r>
    </w:p>
    <w:p w:rsidR="00217D27" w:rsidRPr="00527694" w:rsidRDefault="00217D27" w:rsidP="00527694">
      <w:pPr>
        <w:rPr>
          <w:b/>
          <w:sz w:val="30"/>
          <w:szCs w:val="30"/>
        </w:rPr>
      </w:pPr>
      <w:r w:rsidRPr="00527694">
        <w:rPr>
          <w:rFonts w:hint="eastAsia"/>
          <w:b/>
          <w:sz w:val="30"/>
          <w:szCs w:val="30"/>
        </w:rPr>
        <w:t>如果耗时操作需要让用户等待，那么可以在界面上显示进度条。</w:t>
      </w:r>
    </w:p>
    <w:sectPr w:rsidR="00217D27" w:rsidRPr="00527694" w:rsidSect="002A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D27" w:rsidRDefault="00217D27" w:rsidP="00DC37AC">
      <w:r>
        <w:separator/>
      </w:r>
    </w:p>
  </w:endnote>
  <w:endnote w:type="continuationSeparator" w:id="1">
    <w:p w:rsidR="00217D27" w:rsidRDefault="00217D27" w:rsidP="00DC3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D27" w:rsidRDefault="00217D27" w:rsidP="00DC37AC">
      <w:r>
        <w:separator/>
      </w:r>
    </w:p>
  </w:footnote>
  <w:footnote w:type="continuationSeparator" w:id="1">
    <w:p w:rsidR="00217D27" w:rsidRDefault="00217D27" w:rsidP="00DC3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0841"/>
    <w:multiLevelType w:val="hybridMultilevel"/>
    <w:tmpl w:val="BE08E1F4"/>
    <w:lvl w:ilvl="0" w:tplc="33C8F1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7D35DE9"/>
    <w:multiLevelType w:val="hybridMultilevel"/>
    <w:tmpl w:val="8DD8FA30"/>
    <w:lvl w:ilvl="0" w:tplc="EDEAEA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5DD7"/>
    <w:rsid w:val="000611E9"/>
    <w:rsid w:val="001158B4"/>
    <w:rsid w:val="002015AC"/>
    <w:rsid w:val="00217D27"/>
    <w:rsid w:val="00237B05"/>
    <w:rsid w:val="002A5DD7"/>
    <w:rsid w:val="002A7DB4"/>
    <w:rsid w:val="00527694"/>
    <w:rsid w:val="00531FE7"/>
    <w:rsid w:val="00581D53"/>
    <w:rsid w:val="00596C7A"/>
    <w:rsid w:val="005B3D81"/>
    <w:rsid w:val="005D1536"/>
    <w:rsid w:val="005E3E5C"/>
    <w:rsid w:val="00A13EFD"/>
    <w:rsid w:val="00B97953"/>
    <w:rsid w:val="00DC37AC"/>
    <w:rsid w:val="00E34D0A"/>
    <w:rsid w:val="00E71FDD"/>
    <w:rsid w:val="00E85F88"/>
    <w:rsid w:val="00FB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B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5D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DC3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37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3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37A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306</Words>
  <Characters>1750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1、请描述一下Activity的启动模式都有哪些以及各自的特点</dc:title>
  <dc:subject/>
  <dc:creator>admin</dc:creator>
  <cp:keywords/>
  <dc:description/>
  <cp:lastModifiedBy>Windows 用户</cp:lastModifiedBy>
  <cp:revision>2</cp:revision>
  <dcterms:created xsi:type="dcterms:W3CDTF">2016-01-07T00:55:00Z</dcterms:created>
  <dcterms:modified xsi:type="dcterms:W3CDTF">2016-01-07T00:55:00Z</dcterms:modified>
</cp:coreProperties>
</file>